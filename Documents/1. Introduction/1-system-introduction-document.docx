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72DA0" w14:textId="77777777" w:rsidR="00BA5281" w:rsidRDefault="00000000">
      <w:pPr>
        <w:pStyle w:val="Textbody"/>
        <w:bidi/>
        <w:spacing w:line="480" w:lineRule="auto"/>
        <w:jc w:val="center"/>
      </w:pPr>
      <w:r>
        <w:rPr>
          <w:rStyle w:val="StrongEmphasis"/>
          <w:rFonts w:ascii="IranNastaliq" w:hAnsi="IranNastaliq" w:cs="IranNastaliq"/>
          <w:b w:val="0"/>
          <w:bCs w:val="0"/>
          <w:sz w:val="56"/>
          <w:szCs w:val="56"/>
          <w:rtl/>
        </w:rPr>
        <w:t>بسم الله الرحمن الرحیم</w:t>
      </w:r>
    </w:p>
    <w:p w14:paraId="3B0E1D3B" w14:textId="77777777" w:rsidR="00BA5281" w:rsidRDefault="00BA5281">
      <w:pPr>
        <w:pStyle w:val="Textbody"/>
        <w:bidi/>
        <w:spacing w:line="480" w:lineRule="auto"/>
        <w:jc w:val="center"/>
      </w:pPr>
    </w:p>
    <w:p w14:paraId="27842C90" w14:textId="77777777" w:rsidR="00BA5281" w:rsidRDefault="00000000">
      <w:pPr>
        <w:spacing w:line="480" w:lineRule="auto"/>
        <w:jc w:val="center"/>
      </w:pPr>
      <w:r>
        <w:rPr>
          <w:rFonts w:ascii="IranNastaliq" w:hAnsi="IranNastaliq"/>
          <w:b/>
          <w:bCs/>
          <w:sz w:val="52"/>
          <w:szCs w:val="52"/>
          <w:rtl/>
        </w:rPr>
        <w:t>سامانه نرم افزاری دای ول (</w:t>
      </w:r>
      <w:r>
        <w:rPr>
          <w:rFonts w:ascii="Aptos" w:hAnsi="Aptos"/>
          <w:b/>
          <w:bCs/>
          <w:sz w:val="52"/>
          <w:szCs w:val="52"/>
        </w:rPr>
        <w:t>DIWHL</w:t>
      </w:r>
      <w:r>
        <w:rPr>
          <w:rFonts w:ascii="IranNastaliq" w:hAnsi="IranNastaliq"/>
          <w:b/>
          <w:bCs/>
          <w:sz w:val="52"/>
          <w:szCs w:val="52"/>
          <w:rtl/>
        </w:rPr>
        <w:t xml:space="preserve">) </w:t>
      </w:r>
    </w:p>
    <w:p w14:paraId="14AE58C5" w14:textId="77777777" w:rsidR="00BA5281" w:rsidRDefault="00BA5281">
      <w:pPr>
        <w:spacing w:line="480" w:lineRule="auto"/>
        <w:jc w:val="center"/>
        <w:rPr>
          <w:rFonts w:ascii="IranNastaliq" w:hAnsi="IranNastaliq"/>
          <w:b/>
          <w:sz w:val="44"/>
          <w:szCs w:val="44"/>
        </w:rPr>
      </w:pPr>
    </w:p>
    <w:p w14:paraId="7F9049D7" w14:textId="77777777" w:rsidR="00BA5281" w:rsidRDefault="00000000">
      <w:pPr>
        <w:spacing w:line="480" w:lineRule="auto"/>
        <w:jc w:val="center"/>
        <w:rPr>
          <w:rFonts w:ascii="IranNastaliq" w:hAnsi="IranNastaliq"/>
          <w:b/>
          <w:sz w:val="44"/>
          <w:szCs w:val="44"/>
        </w:rPr>
      </w:pPr>
      <w:r>
        <w:rPr>
          <w:rFonts w:ascii="IranNastaliq" w:hAnsi="IranNastaliq"/>
          <w:b/>
          <w:sz w:val="44"/>
          <w:szCs w:val="44"/>
          <w:rtl/>
        </w:rPr>
        <w:t>سند معرفی پروژه</w:t>
      </w:r>
    </w:p>
    <w:p w14:paraId="5D6DB9DC" w14:textId="77777777" w:rsidR="00BA5281" w:rsidRDefault="00BA5281">
      <w:pPr>
        <w:spacing w:line="480" w:lineRule="auto"/>
        <w:jc w:val="center"/>
        <w:rPr>
          <w:rFonts w:ascii="IranNastaliq" w:hAnsi="IranNastaliq"/>
          <w:b/>
          <w:sz w:val="32"/>
          <w:szCs w:val="32"/>
        </w:rPr>
      </w:pPr>
    </w:p>
    <w:p w14:paraId="55801765" w14:textId="77777777" w:rsidR="00BA5281" w:rsidRDefault="00000000">
      <w:pPr>
        <w:spacing w:line="480" w:lineRule="auto"/>
        <w:jc w:val="center"/>
      </w:pPr>
      <w:r>
        <w:rPr>
          <w:rFonts w:ascii="IranNastaliq" w:hAnsi="IranNastaliq"/>
          <w:bCs/>
          <w:sz w:val="32"/>
          <w:szCs w:val="32"/>
          <w:rtl/>
        </w:rPr>
        <w:t>اعضای تیم پروژه:</w:t>
      </w:r>
    </w:p>
    <w:p w14:paraId="2E0E5BCE" w14:textId="77777777" w:rsidR="00BA5281" w:rsidRDefault="00000000">
      <w:pPr>
        <w:spacing w:line="480" w:lineRule="auto"/>
        <w:jc w:val="center"/>
      </w:pPr>
      <w:r>
        <w:rPr>
          <w:rFonts w:ascii="IranNastaliq" w:hAnsi="IranNastaliq"/>
          <w:b/>
          <w:sz w:val="28"/>
          <w:rtl/>
        </w:rPr>
        <w:t>محمدصالح صدیقی</w:t>
      </w:r>
    </w:p>
    <w:p w14:paraId="77E4A6B4" w14:textId="77777777" w:rsidR="00BA5281" w:rsidRDefault="00000000">
      <w:pPr>
        <w:spacing w:line="480" w:lineRule="auto"/>
        <w:jc w:val="center"/>
        <w:rPr>
          <w:rFonts w:ascii="IranNastaliq" w:hAnsi="IranNastaliq"/>
          <w:b/>
          <w:sz w:val="28"/>
        </w:rPr>
      </w:pPr>
      <w:r>
        <w:rPr>
          <w:rFonts w:ascii="IranNastaliq" w:hAnsi="IranNastaliq"/>
          <w:b/>
          <w:sz w:val="28"/>
          <w:rtl/>
        </w:rPr>
        <w:t>سید امیرمحمد علوی</w:t>
      </w:r>
    </w:p>
    <w:p w14:paraId="19DC426D" w14:textId="77777777" w:rsidR="00BA5281" w:rsidRDefault="00BA5281">
      <w:pPr>
        <w:spacing w:line="480" w:lineRule="auto"/>
        <w:rPr>
          <w:rFonts w:ascii="IranNastaliq" w:hAnsi="IranNastaliq"/>
          <w:b/>
          <w:sz w:val="32"/>
          <w:szCs w:val="32"/>
        </w:rPr>
      </w:pPr>
    </w:p>
    <w:p w14:paraId="31ED0CF7" w14:textId="77777777" w:rsidR="00BA5281" w:rsidRDefault="00000000">
      <w:pPr>
        <w:spacing w:line="480" w:lineRule="auto"/>
        <w:jc w:val="center"/>
      </w:pPr>
      <w:r>
        <w:rPr>
          <w:rFonts w:ascii="IranNastaliq" w:hAnsi="IranNastaliq"/>
          <w:b/>
          <w:sz w:val="32"/>
          <w:szCs w:val="32"/>
          <w:rtl/>
        </w:rPr>
        <w:t>فروردین 1404</w:t>
      </w:r>
    </w:p>
    <w:p w14:paraId="0AAC975D" w14:textId="77777777" w:rsidR="00BA5281" w:rsidRDefault="00000000" w:rsidP="00EC4C82">
      <w:pPr>
        <w:pStyle w:val="Heading1"/>
        <w:spacing w:line="360" w:lineRule="auto"/>
      </w:pPr>
      <w:r>
        <w:rPr>
          <w:rtl/>
        </w:rPr>
        <w:lastRenderedPageBreak/>
        <w:t>کلیات</w:t>
      </w:r>
    </w:p>
    <w:p w14:paraId="1A377DD0" w14:textId="77777777" w:rsidR="00BA5281" w:rsidRDefault="00000000" w:rsidP="00EC4C82">
      <w:pPr>
        <w:pStyle w:val="Heading2"/>
        <w:spacing w:line="360" w:lineRule="auto"/>
      </w:pPr>
      <w:r>
        <w:rPr>
          <w:rStyle w:val="StrongEmphasis"/>
          <w:b w:val="0"/>
          <w:bCs/>
          <w:rtl/>
        </w:rPr>
        <w:t>نام پروژه:</w:t>
      </w:r>
    </w:p>
    <w:p w14:paraId="5DE262C9" w14:textId="77777777" w:rsidR="00BA5281" w:rsidRDefault="00000000" w:rsidP="00EC4C82">
      <w:pPr>
        <w:spacing w:line="360" w:lineRule="auto"/>
      </w:pPr>
      <w:r>
        <w:rPr>
          <w:szCs w:val="24"/>
          <w:rtl/>
        </w:rPr>
        <w:t xml:space="preserve"> </w:t>
      </w:r>
      <w:r>
        <w:rPr>
          <w:rtl/>
        </w:rPr>
        <w:t>دای ول (</w:t>
      </w:r>
      <w:r>
        <w:t>DIWHL</w:t>
      </w:r>
      <w:r>
        <w:rPr>
          <w:rtl/>
        </w:rPr>
        <w:t>)</w:t>
      </w:r>
    </w:p>
    <w:p w14:paraId="50F4AB22" w14:textId="77777777" w:rsidR="00BA5281" w:rsidRDefault="00000000" w:rsidP="00EC4C82">
      <w:pPr>
        <w:pStyle w:val="Heading2"/>
        <w:spacing w:line="360" w:lineRule="auto"/>
      </w:pPr>
      <w:r>
        <w:rPr>
          <w:rStyle w:val="StrongEmphasis"/>
          <w:b w:val="0"/>
          <w:bCs/>
          <w:rtl/>
        </w:rPr>
        <w:t>نوع پروژه:</w:t>
      </w:r>
      <w:r>
        <w:rPr>
          <w:rtl/>
        </w:rPr>
        <w:t xml:space="preserve"> </w:t>
      </w:r>
    </w:p>
    <w:p w14:paraId="555629B1" w14:textId="77777777" w:rsidR="00BA5281" w:rsidRDefault="00000000" w:rsidP="00EC4C82">
      <w:pPr>
        <w:spacing w:line="360" w:lineRule="auto"/>
      </w:pPr>
      <w:r>
        <w:rPr>
          <w:rtl/>
        </w:rPr>
        <w:t>سامانه مدیریت زمان و عادت‌سازی شامل نسخه‌ی سایت و اپلیکیشن اندروید</w:t>
      </w:r>
    </w:p>
    <w:p w14:paraId="516740E1" w14:textId="77777777" w:rsidR="00EC4C82" w:rsidRDefault="00000000" w:rsidP="00EC4C82">
      <w:pPr>
        <w:pStyle w:val="Textbody"/>
        <w:bidi/>
        <w:spacing w:line="360" w:lineRule="auto"/>
        <w:rPr>
          <w:rFonts w:cs="B Nazanin"/>
          <w:rtl/>
        </w:rPr>
      </w:pPr>
      <w:r>
        <w:rPr>
          <w:rStyle w:val="Heading2Char"/>
          <w:rFonts w:eastAsia="Noto Serif CJK SC"/>
          <w:rtl/>
        </w:rPr>
        <w:t>هدف پروژه:</w:t>
      </w:r>
      <w:r>
        <w:rPr>
          <w:rFonts w:cs="B Nazanin"/>
        </w:rPr>
        <w:br/>
      </w:r>
      <w:r w:rsidRPr="00EC4C82">
        <w:rPr>
          <w:rFonts w:cs="B Nazanin"/>
          <w:sz w:val="28"/>
          <w:szCs w:val="28"/>
          <w:rtl/>
        </w:rPr>
        <w:t>در دنیای شلوغ امروز، فراموشی کارها و بی‌نظمی در برنامه‌های روزمره، یکی از دلایل مهم کاهش بهره‌وری و رضایت از زندگی است. این پروژه با هدف کمک به کاربران برای مدیریت مؤثرتر زمان، پیگیری منظم کارها، ساخت عادت‌های خوب و ترک عادت‌های بد طراحی شده است.</w:t>
      </w:r>
    </w:p>
    <w:p w14:paraId="4A29BDD3" w14:textId="77777777" w:rsidR="00EC4C82" w:rsidRDefault="00EC4C82">
      <w:pPr>
        <w:suppressAutoHyphens w:val="0"/>
        <w:bidi w:val="0"/>
        <w:rPr>
          <w:szCs w:val="24"/>
          <w:rtl/>
        </w:rPr>
      </w:pPr>
      <w:r>
        <w:rPr>
          <w:rtl/>
        </w:rPr>
        <w:br w:type="page"/>
      </w:r>
    </w:p>
    <w:p w14:paraId="6C274BDC" w14:textId="0130DA0C" w:rsidR="00BA5281" w:rsidRDefault="00000000" w:rsidP="00EC4C82">
      <w:pPr>
        <w:pStyle w:val="Heading1"/>
        <w:spacing w:line="360" w:lineRule="auto"/>
      </w:pPr>
      <w:r>
        <w:rPr>
          <w:rtl/>
        </w:rPr>
        <w:lastRenderedPageBreak/>
        <w:t>کاربران هدف</w:t>
      </w:r>
    </w:p>
    <w:p w14:paraId="3A96285D" w14:textId="77777777" w:rsidR="00BA5281" w:rsidRDefault="00000000" w:rsidP="00EC4C82">
      <w:pPr>
        <w:pStyle w:val="Heading2"/>
        <w:spacing w:line="360" w:lineRule="auto"/>
      </w:pPr>
      <w:r>
        <w:rPr>
          <w:rStyle w:val="StrongEmphasis"/>
          <w:b w:val="0"/>
          <w:bCs/>
          <w:rtl/>
        </w:rPr>
        <w:t>گروه هدف:</w:t>
      </w:r>
      <w:r>
        <w:rPr>
          <w:rtl/>
        </w:rPr>
        <w:t xml:space="preserve"> </w:t>
      </w:r>
    </w:p>
    <w:p w14:paraId="2D9751ED" w14:textId="77777777" w:rsidR="00BA5281" w:rsidRPr="00EC4C82" w:rsidRDefault="00000000" w:rsidP="00EC4C82">
      <w:pPr>
        <w:pStyle w:val="Textbody"/>
        <w:bidi/>
        <w:spacing w:line="360" w:lineRule="auto"/>
        <w:rPr>
          <w:sz w:val="26"/>
          <w:szCs w:val="28"/>
        </w:rPr>
      </w:pPr>
      <w:r w:rsidRPr="00EC4C82">
        <w:rPr>
          <w:rFonts w:cs="B Nazanin"/>
          <w:sz w:val="26"/>
          <w:szCs w:val="28"/>
          <w:rtl/>
        </w:rPr>
        <w:t>همه افراد با هر سطحی از مهارت</w:t>
      </w:r>
    </w:p>
    <w:p w14:paraId="212EB848" w14:textId="77777777" w:rsidR="00BA5281" w:rsidRDefault="00000000" w:rsidP="00EC4C82">
      <w:pPr>
        <w:pStyle w:val="Heading2"/>
        <w:spacing w:line="360" w:lineRule="auto"/>
      </w:pPr>
      <w:r>
        <w:rPr>
          <w:rStyle w:val="StrongEmphasis"/>
          <w:b w:val="0"/>
          <w:bCs/>
          <w:rtl/>
        </w:rPr>
        <w:t>ویژگی کاربران:</w:t>
      </w:r>
    </w:p>
    <w:p w14:paraId="18606B10" w14:textId="07ED3927" w:rsidR="00BA5281" w:rsidRPr="00EC4C82" w:rsidRDefault="00000000" w:rsidP="00EC4C82">
      <w:pPr>
        <w:pStyle w:val="Textbody"/>
        <w:numPr>
          <w:ilvl w:val="0"/>
          <w:numId w:val="1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هیچ دانش فنی خاصی برای استفاده از این برنامه نیاز نیس</w:t>
      </w:r>
      <w:r w:rsidR="00EC4C82">
        <w:rPr>
          <w:rFonts w:cs="B Nazanin" w:hint="cs"/>
          <w:sz w:val="28"/>
          <w:szCs w:val="28"/>
          <w:rtl/>
        </w:rPr>
        <w:t>ت.</w:t>
      </w:r>
    </w:p>
    <w:p w14:paraId="45F81489" w14:textId="550E37F5" w:rsidR="00BA5281" w:rsidRPr="00EC4C82" w:rsidRDefault="00000000" w:rsidP="00EC4C82">
      <w:pPr>
        <w:pStyle w:val="Textbody"/>
        <w:numPr>
          <w:ilvl w:val="0"/>
          <w:numId w:val="1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 xml:space="preserve">شرکت‌کنندگان در دوره </w:t>
      </w:r>
      <w:r w:rsidR="00EC4C82">
        <w:rPr>
          <w:rFonts w:cs="B Nazanin" w:hint="cs"/>
          <w:sz w:val="28"/>
          <w:szCs w:val="28"/>
          <w:rtl/>
        </w:rPr>
        <w:t>«</w:t>
      </w:r>
      <w:r w:rsidRPr="00EC4C82">
        <w:rPr>
          <w:rFonts w:cs="B Nazanin"/>
          <w:sz w:val="28"/>
          <w:szCs w:val="28"/>
          <w:rtl/>
        </w:rPr>
        <w:t>سبکینو</w:t>
      </w:r>
      <w:r w:rsidR="00EC4C82">
        <w:rPr>
          <w:rFonts w:cs="B Nazanin" w:hint="cs"/>
          <w:sz w:val="28"/>
          <w:szCs w:val="28"/>
          <w:rtl/>
        </w:rPr>
        <w:t>»</w:t>
      </w:r>
      <w:r w:rsidRPr="00EC4C82">
        <w:rPr>
          <w:rFonts w:cs="B Nazanin"/>
          <w:sz w:val="28"/>
          <w:szCs w:val="28"/>
          <w:rtl/>
        </w:rPr>
        <w:t xml:space="preserve"> درک عمیق‌تری از منطق عادت‌سازی آن خواهند داش</w:t>
      </w:r>
      <w:r w:rsidR="00EC4C82">
        <w:rPr>
          <w:rFonts w:cs="B Nazanin" w:hint="cs"/>
          <w:sz w:val="28"/>
          <w:szCs w:val="28"/>
          <w:rtl/>
        </w:rPr>
        <w:t>ت.</w:t>
      </w:r>
    </w:p>
    <w:p w14:paraId="5938AFCC" w14:textId="77777777" w:rsidR="00BA5281" w:rsidRPr="00EC4C82" w:rsidRDefault="00000000" w:rsidP="00EC4C82">
      <w:pPr>
        <w:pStyle w:val="Textbody"/>
        <w:numPr>
          <w:ilvl w:val="0"/>
          <w:numId w:val="1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 xml:space="preserve">توضیح منطق عادت‌سازی برنامه باید در رابط کاربری به کاربر منتقل شود (مثلاً از طریق راهنما یا </w:t>
      </w:r>
      <w:r w:rsidRPr="00EC4C82">
        <w:rPr>
          <w:rFonts w:cs="B Nazanin"/>
          <w:sz w:val="28"/>
          <w:szCs w:val="28"/>
        </w:rPr>
        <w:t>onboarding</w:t>
      </w:r>
      <w:r w:rsidRPr="00EC4C82">
        <w:rPr>
          <w:rFonts w:cs="B Nazanin"/>
          <w:sz w:val="28"/>
          <w:szCs w:val="28"/>
          <w:rtl/>
        </w:rPr>
        <w:t>)</w:t>
      </w:r>
    </w:p>
    <w:p w14:paraId="6EBD11C1" w14:textId="3E6FECB4" w:rsidR="00BA5281" w:rsidRPr="00EC4C82" w:rsidRDefault="00000000" w:rsidP="00EC4C82">
      <w:pPr>
        <w:pStyle w:val="Heading1"/>
        <w:spacing w:line="360" w:lineRule="auto"/>
      </w:pPr>
      <w:r>
        <w:rPr>
          <w:rtl/>
        </w:rPr>
        <w:t>پلتفرم‌ها و معماری پیاده‌سازی</w:t>
      </w:r>
    </w:p>
    <w:p w14:paraId="665F017D" w14:textId="77777777" w:rsidR="00BA5281" w:rsidRPr="00EC4C82" w:rsidRDefault="00000000" w:rsidP="00EC4C82">
      <w:pPr>
        <w:pStyle w:val="Textbody"/>
        <w:numPr>
          <w:ilvl w:val="0"/>
          <w:numId w:val="2"/>
        </w:numPr>
        <w:bidi/>
        <w:spacing w:line="360" w:lineRule="auto"/>
        <w:rPr>
          <w:sz w:val="28"/>
          <w:szCs w:val="28"/>
        </w:rPr>
      </w:pPr>
      <w:r w:rsidRPr="00EC4C82">
        <w:rPr>
          <w:rStyle w:val="StrongEmphasis"/>
          <w:rFonts w:cs="B Nazanin"/>
          <w:sz w:val="28"/>
          <w:szCs w:val="28"/>
          <w:rtl/>
        </w:rPr>
        <w:t>سایت تحت وب</w:t>
      </w:r>
      <w:r w:rsidRPr="00EC4C82">
        <w:rPr>
          <w:rFonts w:cs="B Nazanin"/>
          <w:sz w:val="28"/>
          <w:szCs w:val="28"/>
          <w:rtl/>
        </w:rPr>
        <w:t>: نسخه اصلی و مرکزی برنامه با قابلیت دسترسی از همه پلتفرم‌ها</w:t>
      </w:r>
    </w:p>
    <w:p w14:paraId="210DCB98" w14:textId="141EFE2E" w:rsidR="00BA5281" w:rsidRPr="00EC4C82" w:rsidRDefault="00000000" w:rsidP="00EC4C82">
      <w:pPr>
        <w:pStyle w:val="Textbody"/>
        <w:numPr>
          <w:ilvl w:val="0"/>
          <w:numId w:val="2"/>
        </w:numPr>
        <w:bidi/>
        <w:spacing w:line="360" w:lineRule="auto"/>
        <w:rPr>
          <w:sz w:val="28"/>
          <w:szCs w:val="28"/>
        </w:rPr>
      </w:pPr>
      <w:r w:rsidRPr="00EC4C82">
        <w:rPr>
          <w:rStyle w:val="StrongEmphasis"/>
          <w:rFonts w:cs="B Nazanin"/>
          <w:sz w:val="28"/>
          <w:szCs w:val="28"/>
          <w:rtl/>
        </w:rPr>
        <w:t>اپلیکیشن اندروید</w:t>
      </w:r>
      <w:r w:rsidRPr="00EC4C82">
        <w:rPr>
          <w:rFonts w:cs="B Nazanin"/>
          <w:sz w:val="28"/>
          <w:szCs w:val="28"/>
          <w:rtl/>
        </w:rPr>
        <w:t>: با قابلیت کار در حالت “آفلاین” و همگام‌سازی با سرور هنگام اتصال به اینترنت</w:t>
      </w:r>
    </w:p>
    <w:p w14:paraId="52AB5071" w14:textId="77777777" w:rsidR="00EC4C82" w:rsidRDefault="00EC4C82">
      <w:pPr>
        <w:suppressAutoHyphens w:val="0"/>
        <w:bidi w:val="0"/>
        <w:rPr>
          <w:rFonts w:ascii="Aptos Display" w:eastAsia="Times New Roman" w:hAnsi="Aptos Display"/>
          <w:bCs/>
          <w:color w:val="000000"/>
          <w:sz w:val="32"/>
          <w:szCs w:val="40"/>
          <w:rtl/>
        </w:rPr>
      </w:pPr>
      <w:r>
        <w:rPr>
          <w:rtl/>
        </w:rPr>
        <w:br w:type="page"/>
      </w:r>
    </w:p>
    <w:p w14:paraId="294859B1" w14:textId="60AC7257" w:rsidR="00BA5281" w:rsidRDefault="00000000">
      <w:pPr>
        <w:pStyle w:val="Heading1"/>
        <w:spacing w:line="360" w:lineRule="auto"/>
      </w:pPr>
      <w:r>
        <w:rPr>
          <w:rtl/>
        </w:rPr>
        <w:lastRenderedPageBreak/>
        <w:t>امکانات کلیدی</w:t>
      </w:r>
    </w:p>
    <w:p w14:paraId="57A59C1D" w14:textId="0E29F984" w:rsidR="00BA5281" w:rsidRDefault="00EC4C82">
      <w:pPr>
        <w:pStyle w:val="Heading2"/>
        <w:spacing w:line="360" w:lineRule="auto"/>
      </w:pPr>
      <w:r>
        <w:rPr>
          <w:rFonts w:hint="cs"/>
          <w:rtl/>
        </w:rPr>
        <w:t>کار</w:t>
      </w:r>
      <w:r w:rsidR="00000000">
        <w:rPr>
          <w:rtl/>
        </w:rPr>
        <w:t>‌ها</w:t>
      </w:r>
    </w:p>
    <w:p w14:paraId="0762E2F3" w14:textId="7D4C6A2B" w:rsidR="00BA5281" w:rsidRPr="00EC4C82" w:rsidRDefault="00000000">
      <w:pPr>
        <w:pStyle w:val="Textbody"/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 xml:space="preserve">مدل </w:t>
      </w:r>
      <w:r w:rsidR="00EC4C82">
        <w:rPr>
          <w:rFonts w:cs="B Nazanin" w:hint="cs"/>
          <w:sz w:val="28"/>
          <w:szCs w:val="28"/>
          <w:rtl/>
        </w:rPr>
        <w:t>کار</w:t>
      </w:r>
      <w:r w:rsidRPr="00EC4C82">
        <w:rPr>
          <w:rFonts w:cs="B Nazanin"/>
          <w:sz w:val="28"/>
          <w:szCs w:val="28"/>
          <w:rtl/>
        </w:rPr>
        <w:t>‌ها به صورت منعطف طراحی خواهد شد:</w:t>
      </w:r>
    </w:p>
    <w:p w14:paraId="77A932A8" w14:textId="186CA6CD" w:rsidR="00BA5281" w:rsidRPr="00EC4C82" w:rsidRDefault="00000000">
      <w:pPr>
        <w:pStyle w:val="Textbody"/>
        <w:numPr>
          <w:ilvl w:val="0"/>
          <w:numId w:val="3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 xml:space="preserve">هر </w:t>
      </w:r>
      <w:r w:rsidR="00EC4C82">
        <w:rPr>
          <w:rFonts w:cs="B Nazanin" w:hint="cs"/>
          <w:sz w:val="28"/>
          <w:szCs w:val="28"/>
          <w:rtl/>
        </w:rPr>
        <w:t>کار</w:t>
      </w:r>
      <w:r w:rsidRPr="00EC4C82">
        <w:rPr>
          <w:rFonts w:cs="B Nazanin"/>
          <w:sz w:val="28"/>
          <w:szCs w:val="28"/>
          <w:rtl/>
        </w:rPr>
        <w:t xml:space="preserve"> فقط یک نوع دارد ولی کاربر هنگام ساخت </w:t>
      </w:r>
      <w:r w:rsidR="00EC4C82">
        <w:rPr>
          <w:rFonts w:cs="B Nazanin" w:hint="cs"/>
          <w:sz w:val="28"/>
          <w:szCs w:val="28"/>
          <w:rtl/>
        </w:rPr>
        <w:t>کار</w:t>
      </w:r>
      <w:r w:rsidRPr="00EC4C82">
        <w:rPr>
          <w:rFonts w:cs="B Nazanin"/>
          <w:sz w:val="28"/>
          <w:szCs w:val="28"/>
          <w:rtl/>
        </w:rPr>
        <w:t xml:space="preserve"> مشخص می‌کند که می‌خواهد:</w:t>
      </w:r>
    </w:p>
    <w:p w14:paraId="31094195" w14:textId="77777777" w:rsidR="00BA5281" w:rsidRPr="00EC4C82" w:rsidRDefault="00000000">
      <w:pPr>
        <w:pStyle w:val="Textbody"/>
        <w:numPr>
          <w:ilvl w:val="1"/>
          <w:numId w:val="3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فقط در یک روز خاص نمایش داده شود</w:t>
      </w:r>
    </w:p>
    <w:p w14:paraId="4B25AFFE" w14:textId="77777777" w:rsidR="00BA5281" w:rsidRPr="00EC4C82" w:rsidRDefault="00000000">
      <w:pPr>
        <w:pStyle w:val="Textbody"/>
        <w:numPr>
          <w:ilvl w:val="1"/>
          <w:numId w:val="3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از چند روز قبل نمایش داده شود</w:t>
      </w:r>
    </w:p>
    <w:p w14:paraId="7FDD8C52" w14:textId="77777777" w:rsidR="00BA5281" w:rsidRPr="00EC4C82" w:rsidRDefault="00000000">
      <w:pPr>
        <w:pStyle w:val="Textbody"/>
        <w:numPr>
          <w:ilvl w:val="1"/>
          <w:numId w:val="3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هر روز نمایش داده شود تا وقتی انجام شود</w:t>
      </w:r>
    </w:p>
    <w:p w14:paraId="715D18F3" w14:textId="6F680322" w:rsidR="00BA5281" w:rsidRPr="00EC4C82" w:rsidRDefault="00000000">
      <w:pPr>
        <w:pStyle w:val="Textbody"/>
        <w:numPr>
          <w:ilvl w:val="0"/>
          <w:numId w:val="3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 xml:space="preserve">در هر حالت، کاربر می‌تواند تنظیم کند که </w:t>
      </w:r>
      <w:r w:rsidR="00EC4C82">
        <w:rPr>
          <w:rFonts w:cs="B Nazanin" w:hint="cs"/>
          <w:sz w:val="28"/>
          <w:szCs w:val="28"/>
          <w:rtl/>
        </w:rPr>
        <w:t>کار</w:t>
      </w:r>
      <w:r w:rsidRPr="00EC4C82">
        <w:rPr>
          <w:rFonts w:cs="B Nazanin"/>
          <w:sz w:val="28"/>
          <w:szCs w:val="28"/>
          <w:rtl/>
        </w:rPr>
        <w:t xml:space="preserve"> آلارم داشته باشد یا نه</w:t>
      </w:r>
    </w:p>
    <w:p w14:paraId="1B932987" w14:textId="7C24C3FF" w:rsidR="00BA5281" w:rsidRPr="00EC4C82" w:rsidRDefault="00000000">
      <w:pPr>
        <w:pStyle w:val="Textbody"/>
        <w:numPr>
          <w:ilvl w:val="0"/>
          <w:numId w:val="3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 xml:space="preserve">هر </w:t>
      </w:r>
      <w:r w:rsidR="00EC4C82">
        <w:rPr>
          <w:rFonts w:cs="B Nazanin"/>
          <w:sz w:val="28"/>
          <w:szCs w:val="28"/>
          <w:rtl/>
        </w:rPr>
        <w:t>کار</w:t>
      </w:r>
      <w:r w:rsidRPr="00EC4C82">
        <w:rPr>
          <w:rFonts w:cs="B Nazanin"/>
          <w:sz w:val="28"/>
          <w:szCs w:val="28"/>
          <w:rtl/>
        </w:rPr>
        <w:t xml:space="preserve"> می‌تواند شامل زیر</w:t>
      </w:r>
      <w:r w:rsidR="00EC4C82">
        <w:rPr>
          <w:rFonts w:cs="B Nazanin"/>
          <w:sz w:val="28"/>
          <w:szCs w:val="28"/>
          <w:rtl/>
        </w:rPr>
        <w:t>کار</w:t>
      </w:r>
      <w:r w:rsidRPr="00EC4C82">
        <w:rPr>
          <w:rFonts w:cs="B Nazanin"/>
          <w:sz w:val="28"/>
          <w:szCs w:val="28"/>
          <w:rtl/>
        </w:rPr>
        <w:t xml:space="preserve"> باشد (با احتساب درصد انجام)</w:t>
      </w:r>
    </w:p>
    <w:p w14:paraId="77ACCE45" w14:textId="3FF27644" w:rsidR="00BA5281" w:rsidRDefault="00000000">
      <w:pPr>
        <w:pStyle w:val="Heading2"/>
        <w:spacing w:line="360" w:lineRule="auto"/>
        <w:rPr>
          <w:rFonts w:hint="cs"/>
        </w:rPr>
      </w:pPr>
      <w:r>
        <w:rPr>
          <w:rtl/>
        </w:rPr>
        <w:t xml:space="preserve">عادت‌ها </w:t>
      </w:r>
    </w:p>
    <w:p w14:paraId="3B72300B" w14:textId="77777777" w:rsidR="00BA5281" w:rsidRPr="00EC4C82" w:rsidRDefault="00000000">
      <w:pPr>
        <w:pStyle w:val="Textbody"/>
        <w:numPr>
          <w:ilvl w:val="0"/>
          <w:numId w:val="4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قابلیت ایجاد عادت روزانه، هفتگی یا ماهانه با انتخاب روزهای خاص</w:t>
      </w:r>
    </w:p>
    <w:p w14:paraId="26A9DCF4" w14:textId="77777777" w:rsidR="00BA5281" w:rsidRPr="00EC4C82" w:rsidRDefault="00000000">
      <w:pPr>
        <w:pStyle w:val="Textbody"/>
        <w:numPr>
          <w:ilvl w:val="0"/>
          <w:numId w:val="4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امکان تعیین وضعیت انجام در هر روز با چهار حالت: عالی، خوب، بد، انجام نشده</w:t>
      </w:r>
    </w:p>
    <w:p w14:paraId="5D8E5701" w14:textId="77777777" w:rsidR="00BA5281" w:rsidRPr="00EC4C82" w:rsidRDefault="00000000">
      <w:pPr>
        <w:pStyle w:val="Textbody"/>
        <w:numPr>
          <w:ilvl w:val="0"/>
          <w:numId w:val="4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ثبت تاریخ ایجاد و تاریخ‌های یادآوری برای هر عادت</w:t>
      </w:r>
    </w:p>
    <w:p w14:paraId="38AC9D73" w14:textId="77777777" w:rsidR="00BA5281" w:rsidRDefault="00000000">
      <w:pPr>
        <w:pStyle w:val="Heading2"/>
        <w:spacing w:line="360" w:lineRule="auto"/>
      </w:pPr>
      <w:r>
        <w:rPr>
          <w:rtl/>
        </w:rPr>
        <w:t>قابلیت‌های عمومی:</w:t>
      </w:r>
    </w:p>
    <w:p w14:paraId="512127AF" w14:textId="77777777" w:rsidR="00BA5281" w:rsidRPr="00EC4C82" w:rsidRDefault="00000000">
      <w:pPr>
        <w:pStyle w:val="Textbody"/>
        <w:numPr>
          <w:ilvl w:val="0"/>
          <w:numId w:val="5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نمایش درصد پیشرفت</w:t>
      </w:r>
    </w:p>
    <w:p w14:paraId="7FFC356B" w14:textId="32409007" w:rsidR="00BA5281" w:rsidRPr="00EC4C82" w:rsidRDefault="00000000">
      <w:pPr>
        <w:pStyle w:val="Textbody"/>
        <w:numPr>
          <w:ilvl w:val="0"/>
          <w:numId w:val="5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 xml:space="preserve">آلارم و نوتیفیکیشن قابل تنظیم برای هر </w:t>
      </w:r>
      <w:r w:rsidR="00EC4C82" w:rsidRPr="00EC4C82">
        <w:rPr>
          <w:rFonts w:cs="B Nazanin"/>
          <w:sz w:val="28"/>
          <w:szCs w:val="28"/>
          <w:rtl/>
        </w:rPr>
        <w:t>کار</w:t>
      </w:r>
      <w:r w:rsidRPr="00EC4C82">
        <w:rPr>
          <w:rFonts w:cs="B Nazanin"/>
          <w:sz w:val="28"/>
          <w:szCs w:val="28"/>
          <w:rtl/>
        </w:rPr>
        <w:t>/عادت</w:t>
      </w:r>
    </w:p>
    <w:p w14:paraId="099A49B4" w14:textId="77777777" w:rsidR="00BA5281" w:rsidRPr="00EC4C82" w:rsidRDefault="00000000">
      <w:pPr>
        <w:pStyle w:val="Textbody"/>
        <w:numPr>
          <w:ilvl w:val="0"/>
          <w:numId w:val="5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دو زبانه بودن (فارسی و انگلیسی)</w:t>
      </w:r>
    </w:p>
    <w:p w14:paraId="447B6B14" w14:textId="5DFA0B0D" w:rsidR="00BA5281" w:rsidRPr="00EC4C82" w:rsidRDefault="00000000" w:rsidP="00EC4C82">
      <w:pPr>
        <w:pStyle w:val="Textbody"/>
        <w:numPr>
          <w:ilvl w:val="0"/>
          <w:numId w:val="5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پشتیبانی از تنظیم زبان بر اساس سیستم (در اندروید) و انتخاب دستی زبان (در سایت)</w:t>
      </w:r>
    </w:p>
    <w:p w14:paraId="4DC7C8E3" w14:textId="77777777" w:rsidR="00BA5281" w:rsidRDefault="00000000">
      <w:pPr>
        <w:pStyle w:val="Heading1"/>
        <w:spacing w:line="360" w:lineRule="auto"/>
      </w:pPr>
      <w:r>
        <w:rPr>
          <w:rtl/>
        </w:rPr>
        <w:lastRenderedPageBreak/>
        <w:t>اهداف بلندمدت و آینده پروژه</w:t>
      </w:r>
    </w:p>
    <w:p w14:paraId="04729884" w14:textId="77777777" w:rsidR="00BA5281" w:rsidRPr="00EC4C82" w:rsidRDefault="00000000">
      <w:pPr>
        <w:pStyle w:val="Textbody"/>
        <w:numPr>
          <w:ilvl w:val="0"/>
          <w:numId w:val="6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تمرین مهارت‌های برنامه‌نویسی و توسعه بک‌اند/فرانت‌اند</w:t>
      </w:r>
    </w:p>
    <w:p w14:paraId="3B51B095" w14:textId="77777777" w:rsidR="00BA5281" w:rsidRPr="00EC4C82" w:rsidRDefault="00000000">
      <w:pPr>
        <w:pStyle w:val="Textbody"/>
        <w:numPr>
          <w:ilvl w:val="0"/>
          <w:numId w:val="6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ساخت رزومه و نمایش توانمندی‌ها در پروژه واقعی</w:t>
      </w:r>
    </w:p>
    <w:p w14:paraId="47F0198C" w14:textId="77777777" w:rsidR="00BA5281" w:rsidRPr="00EC4C82" w:rsidRDefault="00000000">
      <w:pPr>
        <w:pStyle w:val="Textbody"/>
        <w:numPr>
          <w:ilvl w:val="0"/>
          <w:numId w:val="6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انتشار رایگان در مارکت‌هایی مانند "مایکت" و "بازار"</w:t>
      </w:r>
    </w:p>
    <w:p w14:paraId="6110EC65" w14:textId="77777777" w:rsidR="00BA5281" w:rsidRPr="00EC4C82" w:rsidRDefault="00000000">
      <w:pPr>
        <w:pStyle w:val="Textbody"/>
        <w:numPr>
          <w:ilvl w:val="0"/>
          <w:numId w:val="6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در آینده ممکن است قابلیت‌هایی مثل حساب حرفه‌ای یا نسخه پولی اضافه شود</w:t>
      </w:r>
    </w:p>
    <w:p w14:paraId="6149C50B" w14:textId="77777777" w:rsidR="00BA5281" w:rsidRDefault="00BA5281">
      <w:pPr>
        <w:pStyle w:val="HorizontalLine"/>
        <w:bidi/>
        <w:spacing w:line="360" w:lineRule="auto"/>
        <w:rPr>
          <w:rFonts w:cs="B Nazanin"/>
          <w:sz w:val="24"/>
          <w:szCs w:val="24"/>
        </w:rPr>
      </w:pPr>
    </w:p>
    <w:p w14:paraId="6619157B" w14:textId="77777777" w:rsidR="00BA5281" w:rsidRDefault="00000000">
      <w:pPr>
        <w:pStyle w:val="Heading1"/>
        <w:spacing w:line="360" w:lineRule="auto"/>
      </w:pPr>
      <w:r>
        <w:rPr>
          <w:rtl/>
        </w:rPr>
        <w:t>مزیت رقابتی نسبت به برنامه‌های مشابه</w:t>
      </w:r>
    </w:p>
    <w:p w14:paraId="6B59EB65" w14:textId="77777777" w:rsidR="00BA5281" w:rsidRPr="00EC4C82" w:rsidRDefault="00000000">
      <w:pPr>
        <w:pStyle w:val="Textbody"/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هرچند هدف اصلی پروژه نیاز شخصی توسعه‌دهنده و اطرافیان او بوده، اما مزایای زیر به‌عنوان نقاط تمایز آن در نظر گرفته می‌شوند:</w:t>
      </w:r>
    </w:p>
    <w:p w14:paraId="73A8681E" w14:textId="77777777" w:rsidR="00BA5281" w:rsidRPr="00EC4C82" w:rsidRDefault="00000000">
      <w:pPr>
        <w:pStyle w:val="Textbody"/>
        <w:numPr>
          <w:ilvl w:val="0"/>
          <w:numId w:val="7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ترکیب ویژگی‌های مدیریت وظایف و عادت‌سازی در یک اپلیکیشن ساده و منعطف</w:t>
      </w:r>
    </w:p>
    <w:p w14:paraId="1EAF2C6E" w14:textId="0AEBE634" w:rsidR="00BA5281" w:rsidRPr="00EC4C82" w:rsidRDefault="00000000">
      <w:pPr>
        <w:pStyle w:val="Textbody"/>
        <w:numPr>
          <w:ilvl w:val="0"/>
          <w:numId w:val="7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 xml:space="preserve">امکان نمایش </w:t>
      </w:r>
      <w:r w:rsidR="00EC4C82" w:rsidRPr="00EC4C82">
        <w:rPr>
          <w:rFonts w:cs="B Nazanin"/>
          <w:sz w:val="28"/>
          <w:szCs w:val="28"/>
          <w:rtl/>
        </w:rPr>
        <w:t>کار</w:t>
      </w:r>
      <w:r w:rsidRPr="00EC4C82">
        <w:rPr>
          <w:rFonts w:cs="B Nazanin"/>
          <w:sz w:val="28"/>
          <w:szCs w:val="28"/>
          <w:rtl/>
        </w:rPr>
        <w:t>‌ها از چند روز قبل از مهلت انجام</w:t>
      </w:r>
    </w:p>
    <w:p w14:paraId="4148303B" w14:textId="54236E5A" w:rsidR="00BA5281" w:rsidRPr="00EC4C82" w:rsidRDefault="00000000">
      <w:pPr>
        <w:pStyle w:val="Textbody"/>
        <w:numPr>
          <w:ilvl w:val="0"/>
          <w:numId w:val="7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پشتیبانی از زیر</w:t>
      </w:r>
      <w:r w:rsidR="00EC4C82" w:rsidRPr="00EC4C82">
        <w:rPr>
          <w:rFonts w:cs="B Nazanin"/>
          <w:sz w:val="28"/>
          <w:szCs w:val="28"/>
          <w:rtl/>
        </w:rPr>
        <w:t>کار</w:t>
      </w:r>
      <w:r w:rsidRPr="00EC4C82">
        <w:rPr>
          <w:rFonts w:cs="B Nazanin"/>
          <w:sz w:val="28"/>
          <w:szCs w:val="28"/>
          <w:rtl/>
        </w:rPr>
        <w:t>‌ها همراه با درصد پیشرفت</w:t>
      </w:r>
    </w:p>
    <w:p w14:paraId="096F3116" w14:textId="77777777" w:rsidR="00BA5281" w:rsidRPr="00EC4C82" w:rsidRDefault="00000000">
      <w:pPr>
        <w:pStyle w:val="Textbody"/>
        <w:numPr>
          <w:ilvl w:val="0"/>
          <w:numId w:val="7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عادت‌سازی چندحالته به سبک ساده و قابل فهم (بر اساس تجربه سبکینو)</w:t>
      </w:r>
    </w:p>
    <w:p w14:paraId="09BAD0D1" w14:textId="77777777" w:rsidR="00BA5281" w:rsidRPr="00EC4C82" w:rsidRDefault="00000000">
      <w:pPr>
        <w:pStyle w:val="Textbody"/>
        <w:numPr>
          <w:ilvl w:val="0"/>
          <w:numId w:val="7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رابط کاربری کاملاً دو زبانه و در دسترس برای همه</w:t>
      </w:r>
    </w:p>
    <w:p w14:paraId="5EE9A1C3" w14:textId="77777777" w:rsidR="00BA5281" w:rsidRDefault="00BA5281">
      <w:pPr>
        <w:pStyle w:val="HorizontalLine"/>
        <w:bidi/>
        <w:spacing w:line="360" w:lineRule="auto"/>
        <w:rPr>
          <w:rFonts w:cs="B Nazanin"/>
          <w:sz w:val="24"/>
          <w:szCs w:val="24"/>
        </w:rPr>
      </w:pPr>
    </w:p>
    <w:p w14:paraId="707BD90E" w14:textId="77777777" w:rsidR="00EC4C82" w:rsidRDefault="00EC4C82">
      <w:pPr>
        <w:suppressAutoHyphens w:val="0"/>
        <w:bidi w:val="0"/>
        <w:rPr>
          <w:rFonts w:ascii="Aptos Display" w:eastAsia="Times New Roman" w:hAnsi="Aptos Display"/>
          <w:bCs/>
          <w:color w:val="000000"/>
          <w:sz w:val="32"/>
          <w:szCs w:val="40"/>
          <w:rtl/>
        </w:rPr>
      </w:pPr>
      <w:r>
        <w:rPr>
          <w:rtl/>
        </w:rPr>
        <w:br w:type="page"/>
      </w:r>
    </w:p>
    <w:p w14:paraId="43EFACC0" w14:textId="582A7949" w:rsidR="00BA5281" w:rsidRDefault="00000000">
      <w:pPr>
        <w:pStyle w:val="Heading1"/>
        <w:spacing w:line="360" w:lineRule="auto"/>
      </w:pPr>
      <w:r>
        <w:rPr>
          <w:rtl/>
        </w:rPr>
        <w:lastRenderedPageBreak/>
        <w:t>نکات تکمیلی</w:t>
      </w:r>
    </w:p>
    <w:p w14:paraId="5CC325B4" w14:textId="77777777" w:rsidR="00BA5281" w:rsidRPr="00EC4C82" w:rsidRDefault="00000000">
      <w:pPr>
        <w:pStyle w:val="Textbody"/>
        <w:numPr>
          <w:ilvl w:val="0"/>
          <w:numId w:val="8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پروژه در ابتدا توسط محمدصالح صدیقی به عنوان تمرین و پروژه شخصی آغاز شده اما چشم‌انداز توسعه و انتشار عمومی دارد</w:t>
      </w:r>
    </w:p>
    <w:p w14:paraId="458A5011" w14:textId="77777777" w:rsidR="00BA5281" w:rsidRPr="00EC4C82" w:rsidRDefault="00000000">
      <w:pPr>
        <w:pStyle w:val="Textbody"/>
        <w:numPr>
          <w:ilvl w:val="0"/>
          <w:numId w:val="8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امکان گسترش معماری پروژه به صورت چندپلتفرمی در آینده وجود دارد</w:t>
      </w:r>
    </w:p>
    <w:p w14:paraId="662E88AC" w14:textId="77777777" w:rsidR="00BA5281" w:rsidRPr="00EC4C82" w:rsidRDefault="00000000">
      <w:pPr>
        <w:pStyle w:val="Textbody"/>
        <w:numPr>
          <w:ilvl w:val="0"/>
          <w:numId w:val="8"/>
        </w:numPr>
        <w:bidi/>
        <w:spacing w:line="360" w:lineRule="auto"/>
        <w:rPr>
          <w:sz w:val="28"/>
          <w:szCs w:val="28"/>
        </w:rPr>
      </w:pPr>
      <w:r w:rsidRPr="00EC4C82">
        <w:rPr>
          <w:rFonts w:cs="B Nazanin"/>
          <w:sz w:val="28"/>
          <w:szCs w:val="28"/>
          <w:rtl/>
        </w:rPr>
        <w:t>در طراحی رابط کاربری، به سادگی، آموزش‌پذیری و قابل درک بودن اهمیت داده خواهد شد</w:t>
      </w:r>
    </w:p>
    <w:p w14:paraId="4BCEAC2B" w14:textId="77777777" w:rsidR="00BA5281" w:rsidRDefault="00BA5281">
      <w:pPr>
        <w:pStyle w:val="Standard"/>
        <w:bidi/>
        <w:spacing w:line="360" w:lineRule="auto"/>
        <w:rPr>
          <w:rFonts w:ascii="B Nazanin" w:hAnsi="B Nazanin" w:cs="B Nazanin"/>
        </w:rPr>
      </w:pPr>
    </w:p>
    <w:sectPr w:rsidR="00BA528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2CBBE" w14:textId="77777777" w:rsidR="009D09F1" w:rsidRDefault="009D09F1">
      <w:r>
        <w:separator/>
      </w:r>
    </w:p>
  </w:endnote>
  <w:endnote w:type="continuationSeparator" w:id="0">
    <w:p w14:paraId="524DE5F4" w14:textId="77777777" w:rsidR="009D09F1" w:rsidRDefault="009D0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roman"/>
    <w:pitch w:val="default"/>
  </w:font>
  <w:font w:name="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Noto Sans Arabic">
    <w:altName w:val="Calibri"/>
    <w:charset w:val="00"/>
    <w:family w:val="auto"/>
    <w:pitch w:val="variable"/>
  </w:font>
  <w:font w:name="Liberation Sans">
    <w:charset w:val="00"/>
    <w:family w:val="roman"/>
    <w:pitch w:val="variable"/>
  </w:font>
  <w:font w:name="Noto Sans CJK SC">
    <w:charset w:val="00"/>
    <w:family w:val="roman"/>
    <w:pitch w:val="default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44E58" w14:textId="77777777" w:rsidR="009D09F1" w:rsidRDefault="009D09F1">
      <w:r>
        <w:rPr>
          <w:color w:val="000000"/>
        </w:rPr>
        <w:separator/>
      </w:r>
    </w:p>
  </w:footnote>
  <w:footnote w:type="continuationSeparator" w:id="0">
    <w:p w14:paraId="139B1361" w14:textId="77777777" w:rsidR="009D09F1" w:rsidRDefault="009D0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70611"/>
    <w:multiLevelType w:val="multilevel"/>
    <w:tmpl w:val="EB52576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56535F1"/>
    <w:multiLevelType w:val="multilevel"/>
    <w:tmpl w:val="5706E78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8182225"/>
    <w:multiLevelType w:val="multilevel"/>
    <w:tmpl w:val="269210B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2A6B050F"/>
    <w:multiLevelType w:val="multilevel"/>
    <w:tmpl w:val="720A570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31D90B37"/>
    <w:multiLevelType w:val="multilevel"/>
    <w:tmpl w:val="DBCCC2A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44E95E7C"/>
    <w:multiLevelType w:val="multilevel"/>
    <w:tmpl w:val="040240B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6A53482C"/>
    <w:multiLevelType w:val="multilevel"/>
    <w:tmpl w:val="EEC814E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72E04E48"/>
    <w:multiLevelType w:val="multilevel"/>
    <w:tmpl w:val="DD78C0B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1532525260">
    <w:abstractNumId w:val="7"/>
  </w:num>
  <w:num w:numId="2" w16cid:durableId="776485019">
    <w:abstractNumId w:val="4"/>
  </w:num>
  <w:num w:numId="3" w16cid:durableId="590622826">
    <w:abstractNumId w:val="5"/>
  </w:num>
  <w:num w:numId="4" w16cid:durableId="2021196433">
    <w:abstractNumId w:val="0"/>
  </w:num>
  <w:num w:numId="5" w16cid:durableId="179048925">
    <w:abstractNumId w:val="6"/>
  </w:num>
  <w:num w:numId="6" w16cid:durableId="1672752945">
    <w:abstractNumId w:val="1"/>
  </w:num>
  <w:num w:numId="7" w16cid:durableId="1037853694">
    <w:abstractNumId w:val="2"/>
  </w:num>
  <w:num w:numId="8" w16cid:durableId="966159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A5281"/>
    <w:rsid w:val="009A7061"/>
    <w:rsid w:val="009D09F1"/>
    <w:rsid w:val="00B568B0"/>
    <w:rsid w:val="00BA5281"/>
    <w:rsid w:val="00EC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7346AFE8"/>
  <w15:docId w15:val="{AA20B828-3882-4BFD-9AA6-CAC10A2C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Koodak"/>
        <w:kern w:val="3"/>
        <w:sz w:val="24"/>
        <w:szCs w:val="24"/>
        <w:lang w:val="en-US" w:eastAsia="en-US" w:bidi="fa-IR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C82"/>
    <w:pPr>
      <w:suppressAutoHyphens/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Aptos Display" w:eastAsia="Times New Roman" w:hAnsi="Aptos Display"/>
      <w:bCs/>
      <w:color w:val="000000"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Aptos Display" w:eastAsia="Times New Roman" w:hAnsi="Aptos Display"/>
      <w:bCs/>
      <w:color w:val="000000"/>
      <w:sz w:val="26"/>
      <w:szCs w:val="32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eastAsia="DejaVu Sans" w:hAnsi="Liberation Serif" w:cs="Noto Sans Arabic"/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rFonts w:ascii="Liberation Serif" w:eastAsia="DejaVu Sans" w:hAnsi="Liberation Serif" w:cs="Noto Sans Arabic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B Nazanin"/>
      <w:bCs/>
      <w:color w:val="000000"/>
      <w:sz w:val="32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B Nazanin"/>
      <w:bCs/>
      <w:color w:val="000000"/>
      <w:sz w:val="26"/>
      <w:szCs w:val="32"/>
    </w:rPr>
  </w:style>
  <w:style w:type="paragraph" w:styleId="Quote">
    <w:name w:val="Quote"/>
    <w:basedOn w:val="Normal"/>
    <w:next w:val="Normal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rFonts w:cs="B Nazanin"/>
      <w:i/>
      <w:iCs/>
      <w:color w:val="40404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490</Words>
  <Characters>2241</Characters>
  <Application>Microsoft Office Word</Application>
  <DocSecurity>0</DocSecurity>
  <Lines>72</Lines>
  <Paragraphs>57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MohmmadSaleh Seddighi</dc:creator>
  <cp:lastModifiedBy>MohmmadSaleh Seddighi</cp:lastModifiedBy>
  <cp:revision>2</cp:revision>
  <dcterms:created xsi:type="dcterms:W3CDTF">2025-06-02T06:29:00Z</dcterms:created>
  <dcterms:modified xsi:type="dcterms:W3CDTF">2025-06-02T06:29:00Z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8c9d02c9-e151-489b-9b5b-7853fadb8571</vt:lpwstr>
  </property>
</Properties>
</file>